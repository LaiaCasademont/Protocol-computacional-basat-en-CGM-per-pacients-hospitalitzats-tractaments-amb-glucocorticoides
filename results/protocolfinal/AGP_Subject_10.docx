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Subject_10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15-Jul-2025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15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212.7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8.4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47.6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695449" cy="182880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4876800" cy="1666874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3" name="CGM_day_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2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4" name="CGM_day_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3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5" name="CGM_day_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4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6" name="CGM_day_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5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7" name="CGM_day_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6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8" name="CGM_day_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7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9" name="CGM_day_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8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0" name="CGM_day_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9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1" name="CGM_day_1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10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2" name="CGM_day_1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11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3" name="CGM_day_1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12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4" name="CGM_day_1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13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5" name="CGM_day_1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14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6" name="CGM_day_1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15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